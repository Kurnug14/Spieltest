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val="0"/>
          <w:color w:val="4472C4" w:themeColor="accent1"/>
          <w:sz w:val="20"/>
        </w:rPr>
        <w:id w:val="-89932128"/>
        <w:docPartObj>
          <w:docPartGallery w:val="Cover Pages"/>
          <w:docPartUnique/>
        </w:docPartObj>
      </w:sdtPr>
      <w:sdtEndPr>
        <w:rPr>
          <w:b/>
          <w:color w:val="auto"/>
        </w:rPr>
      </w:sdtEndPr>
      <w:sdtContent>
        <w:p w14:paraId="05A01447" w14:textId="77777777" w:rsidR="00A750D1" w:rsidRPr="00196CF8" w:rsidRDefault="00774F68" w:rsidP="00A750D1">
          <w:pPr>
            <w:pStyle w:val="ALAdresseundSeitenzahl"/>
          </w:pPr>
          <w:r w:rsidRPr="00A750D1">
            <w:drawing>
              <wp:anchor distT="0" distB="0" distL="114300" distR="114300" simplePos="0" relativeHeight="251661312" behindDoc="0" locked="0" layoutInCell="1" allowOverlap="1" wp14:anchorId="2C0A366D" wp14:editId="1ED6CC77">
                <wp:simplePos x="0" y="0"/>
                <wp:positionH relativeFrom="column">
                  <wp:posOffset>1270</wp:posOffset>
                </wp:positionH>
                <wp:positionV relativeFrom="page">
                  <wp:posOffset>686435</wp:posOffset>
                </wp:positionV>
                <wp:extent cx="2386330" cy="30924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86330" cy="309245"/>
                        </a:xfrm>
                        <a:prstGeom prst="rect">
                          <a:avLst/>
                        </a:prstGeom>
                      </pic:spPr>
                    </pic:pic>
                  </a:graphicData>
                </a:graphic>
                <wp14:sizeRelH relativeFrom="margin">
                  <wp14:pctWidth>0</wp14:pctWidth>
                </wp14:sizeRelH>
                <wp14:sizeRelV relativeFrom="margin">
                  <wp14:pctHeight>0</wp14:pctHeight>
                </wp14:sizeRelV>
              </wp:anchor>
            </w:drawing>
          </w:r>
          <w:r w:rsidR="0074025B">
            <w:tab/>
          </w:r>
          <w:r w:rsidR="00A750D1" w:rsidRPr="00A750D1">
            <w:t>Stiftung</w:t>
          </w:r>
          <w:r w:rsidR="00A750D1" w:rsidRPr="00196CF8">
            <w:t xml:space="preserve"> Autismuslink</w:t>
          </w:r>
        </w:p>
        <w:p w14:paraId="6936A4E5" w14:textId="77777777" w:rsidR="00A750D1" w:rsidRPr="00BB1786" w:rsidRDefault="00A750D1" w:rsidP="00A750D1">
          <w:pPr>
            <w:pStyle w:val="ALAdresseundSeitenzahl"/>
            <w:rPr>
              <w:sz w:val="8"/>
              <w:szCs w:val="8"/>
            </w:rPr>
          </w:pPr>
          <w:r w:rsidRPr="00196CF8">
            <w:tab/>
          </w:r>
        </w:p>
        <w:p w14:paraId="7060D71E" w14:textId="77777777" w:rsidR="00A750D1" w:rsidRPr="00196CF8" w:rsidRDefault="00A750D1" w:rsidP="00A750D1">
          <w:pPr>
            <w:pStyle w:val="ALAdresseundSeitenzahl"/>
          </w:pPr>
          <w:r>
            <w:tab/>
          </w:r>
          <w:r w:rsidRPr="00196CF8">
            <w:t>Sulgenauweg 40</w:t>
          </w:r>
        </w:p>
        <w:p w14:paraId="4E298E09" w14:textId="77777777" w:rsidR="00A750D1" w:rsidRPr="00196CF8" w:rsidRDefault="00A750D1" w:rsidP="00A750D1">
          <w:pPr>
            <w:pStyle w:val="ALAdresseundSeitenzahl"/>
          </w:pPr>
          <w:r>
            <w:tab/>
          </w:r>
          <w:r w:rsidRPr="00196CF8">
            <w:t>3007 Bern</w:t>
          </w:r>
        </w:p>
        <w:p w14:paraId="2B3ADE17" w14:textId="77777777" w:rsidR="00A750D1" w:rsidRPr="00BB1786" w:rsidRDefault="00A750D1" w:rsidP="00A750D1">
          <w:pPr>
            <w:pStyle w:val="ALAdresseundSeitenzahl"/>
            <w:rPr>
              <w:sz w:val="8"/>
              <w:szCs w:val="8"/>
            </w:rPr>
          </w:pPr>
          <w:r w:rsidRPr="00196CF8">
            <w:tab/>
          </w:r>
        </w:p>
        <w:p w14:paraId="0C66E4A3" w14:textId="77777777" w:rsidR="00A750D1" w:rsidRPr="00196CF8" w:rsidRDefault="00A750D1" w:rsidP="00A750D1">
          <w:pPr>
            <w:pStyle w:val="ALAdresseundSeitenzahl"/>
          </w:pPr>
          <w:r>
            <w:tab/>
          </w:r>
          <w:r w:rsidRPr="00196CF8">
            <w:t>+41 31 911 91 07</w:t>
          </w:r>
        </w:p>
        <w:p w14:paraId="625DF13E" w14:textId="77777777" w:rsidR="00A750D1" w:rsidRPr="00196CF8" w:rsidRDefault="00A750D1" w:rsidP="00A750D1">
          <w:pPr>
            <w:pStyle w:val="ALAdresseundSeitenzahl"/>
          </w:pPr>
          <w:r>
            <w:tab/>
          </w:r>
          <w:r w:rsidRPr="00196CF8">
            <w:t>www.autismuslink.ch</w:t>
          </w:r>
        </w:p>
        <w:p w14:paraId="48FCC1EC" w14:textId="77777777" w:rsidR="00A750D1" w:rsidRPr="00FF7A03" w:rsidRDefault="00A750D1" w:rsidP="00A750D1">
          <w:pPr>
            <w:pStyle w:val="ALAdresseundSeitenzahl"/>
            <w:rPr>
              <w:lang w:val="en-US"/>
            </w:rPr>
          </w:pPr>
          <w:r w:rsidRPr="00196CF8">
            <w:tab/>
          </w:r>
          <w:r w:rsidRPr="00FF7A03">
            <w:rPr>
              <w:lang w:val="en-US"/>
            </w:rPr>
            <w:t>kontakt@autismuslink.ch</w:t>
          </w:r>
        </w:p>
        <w:p w14:paraId="23A851E1" w14:textId="77777777" w:rsidR="0074025B" w:rsidRPr="00FF7A03" w:rsidRDefault="0074025B" w:rsidP="00A750D1">
          <w:pPr>
            <w:rPr>
              <w:lang w:val="en-US"/>
            </w:rPr>
          </w:pPr>
        </w:p>
        <w:p w14:paraId="0B59E1BC" w14:textId="2C557C00" w:rsidR="0074025B" w:rsidRPr="00FF7A03" w:rsidRDefault="00FF7A03" w:rsidP="0074025B">
          <w:pPr>
            <w:pStyle w:val="ALDeckblatt"/>
            <w:rPr>
              <w:szCs w:val="72"/>
              <w:lang w:val="en-US"/>
            </w:rPr>
          </w:pPr>
          <w:r w:rsidRPr="00FF7A03">
            <w:rPr>
              <w:szCs w:val="72"/>
              <w:lang w:val="en-US"/>
            </w:rPr>
            <w:t>JS S</w:t>
          </w:r>
          <w:r>
            <w:rPr>
              <w:szCs w:val="72"/>
              <w:lang w:val="en-US"/>
            </w:rPr>
            <w:t>piel</w:t>
          </w:r>
          <w:r w:rsidR="0074025B" w:rsidRPr="00FF7A03">
            <w:rPr>
              <w:szCs w:val="72"/>
              <w:lang w:val="en-US"/>
            </w:rPr>
            <w:br/>
          </w:r>
        </w:p>
        <w:p w14:paraId="1235973B" w14:textId="77777777" w:rsidR="0074025B" w:rsidRPr="0074025B" w:rsidRDefault="0074025B" w:rsidP="0074025B">
          <w:pPr>
            <w:pStyle w:val="ALGrundtext"/>
            <w:rPr>
              <w:rFonts w:asciiTheme="minorHAnsi" w:eastAsiaTheme="minorEastAsia" w:hAnsiTheme="minorHAnsi"/>
              <w:sz w:val="22"/>
              <w:lang w:eastAsia="de-CH"/>
            </w:rPr>
          </w:pPr>
          <w:r w:rsidRPr="00FF7A03">
            <w:rPr>
              <w:lang w:val="en-US"/>
            </w:rPr>
            <w:br w:type="page"/>
          </w:r>
        </w:p>
      </w:sdtContent>
    </w:sdt>
    <w:p w14:paraId="1CCC37C4" w14:textId="1E397952" w:rsidR="00FF7A03" w:rsidRDefault="00FF7A03" w:rsidP="00FF7A03">
      <w:pPr>
        <w:pStyle w:val="ALGrundtext"/>
        <w:rPr>
          <w:lang w:val="de-DE"/>
        </w:rPr>
      </w:pPr>
      <w:r>
        <w:rPr>
          <w:lang w:val="de-DE"/>
        </w:rPr>
        <w:lastRenderedPageBreak/>
        <w:t xml:space="preserve">Du programmierst ein kleines Browsergame mit HTML/CSS und </w:t>
      </w:r>
      <w:proofErr w:type="spellStart"/>
      <w:r>
        <w:rPr>
          <w:lang w:val="de-DE"/>
        </w:rPr>
        <w:t>Javascript</w:t>
      </w:r>
      <w:proofErr w:type="spellEnd"/>
      <w:r>
        <w:rPr>
          <w:lang w:val="de-DE"/>
        </w:rPr>
        <w:t xml:space="preserve">. </w:t>
      </w:r>
    </w:p>
    <w:p w14:paraId="61841685" w14:textId="69AA5E9B" w:rsidR="00FF7A03" w:rsidRDefault="00FF7A03" w:rsidP="00FF7A03">
      <w:pPr>
        <w:pStyle w:val="ALGrundtext"/>
        <w:rPr>
          <w:lang w:val="de-DE"/>
        </w:rPr>
      </w:pPr>
      <w:r>
        <w:rPr>
          <w:lang w:val="de-DE"/>
        </w:rPr>
        <w:t xml:space="preserve">Spielprinzip: Im Spiel bewegt der Benutzer mit der Tastatur die </w:t>
      </w:r>
      <w:proofErr w:type="gramStart"/>
      <w:r>
        <w:rPr>
          <w:lang w:val="de-DE"/>
        </w:rPr>
        <w:t>Spielfigur</w:t>
      </w:r>
      <w:proofErr w:type="gramEnd"/>
      <w:r>
        <w:rPr>
          <w:lang w:val="de-DE"/>
        </w:rPr>
        <w:t xml:space="preserve"> um herunterfallende Gegenstände einzufangen (Symbolik für Spielfigur/Gegenstände frei bestimmbar. Bspw. Affe/Banane, Hund/Knochen, Katze/Fische, Mensch/Schokolade usw.). Jeder aufgefangene Gegenstand ergibt Punkte. Fällt ein Gegenstand zu Boden, ist das Spiel vorbei.</w:t>
      </w:r>
    </w:p>
    <w:p w14:paraId="1788FEF2" w14:textId="77777777" w:rsidR="00FF7A03" w:rsidRDefault="00FF7A03" w:rsidP="00FF7A03">
      <w:pPr>
        <w:pStyle w:val="ALGrundtext"/>
        <w:rPr>
          <w:lang w:val="de-DE"/>
        </w:rPr>
      </w:pPr>
    </w:p>
    <w:p w14:paraId="2360CEA0" w14:textId="77777777" w:rsidR="00FF7A03" w:rsidRDefault="00FF7A03" w:rsidP="00FF7A03">
      <w:pPr>
        <w:pStyle w:val="ALTitel"/>
        <w:rPr>
          <w:lang w:val="de-DE"/>
        </w:rPr>
      </w:pPr>
      <w:r>
        <w:rPr>
          <w:lang w:val="de-DE"/>
        </w:rPr>
        <w:t>Spielelemente:</w:t>
      </w:r>
    </w:p>
    <w:p w14:paraId="53E38F97" w14:textId="1886B964" w:rsidR="00FF7A03" w:rsidRDefault="00FF7A03" w:rsidP="0029280A">
      <w:pPr>
        <w:pStyle w:val="ALAufzhlung"/>
        <w:rPr>
          <w:lang w:val="de-DE"/>
        </w:rPr>
      </w:pPr>
      <w:r>
        <w:rPr>
          <w:lang w:val="de-DE"/>
        </w:rPr>
        <w:t>Spielbrett</w:t>
      </w:r>
    </w:p>
    <w:p w14:paraId="5C0867EC" w14:textId="77777777" w:rsidR="00FF7A03" w:rsidRDefault="00FF7A03" w:rsidP="0029280A">
      <w:pPr>
        <w:pStyle w:val="ALAufzhlung"/>
        <w:rPr>
          <w:lang w:val="de-DE"/>
        </w:rPr>
      </w:pPr>
      <w:r>
        <w:rPr>
          <w:lang w:val="de-DE"/>
        </w:rPr>
        <w:t xml:space="preserve">Spielfigur </w:t>
      </w:r>
    </w:p>
    <w:p w14:paraId="4987C14B" w14:textId="77777777" w:rsidR="00FF7A03" w:rsidRDefault="00FF7A03" w:rsidP="0029280A">
      <w:pPr>
        <w:pStyle w:val="ALAufzhlung"/>
        <w:rPr>
          <w:lang w:val="de-DE"/>
        </w:rPr>
      </w:pPr>
      <w:r>
        <w:rPr>
          <w:lang w:val="de-DE"/>
        </w:rPr>
        <w:t>fallende Gegenstände</w:t>
      </w:r>
    </w:p>
    <w:p w14:paraId="780F3E0C" w14:textId="40A1203D" w:rsidR="00FF7A03" w:rsidRDefault="00FF7A03" w:rsidP="0029280A">
      <w:pPr>
        <w:pStyle w:val="ALAufzhlung"/>
        <w:rPr>
          <w:lang w:val="de-DE"/>
        </w:rPr>
      </w:pPr>
      <w:r>
        <w:rPr>
          <w:lang w:val="de-DE"/>
        </w:rPr>
        <w:t>Punktestand</w:t>
      </w:r>
    </w:p>
    <w:p w14:paraId="7BCC5076" w14:textId="77777777" w:rsidR="00FF7A03" w:rsidRDefault="00FF7A03" w:rsidP="0029280A">
      <w:pPr>
        <w:pStyle w:val="ALAufzhlung"/>
        <w:rPr>
          <w:lang w:val="de-DE"/>
        </w:rPr>
      </w:pPr>
      <w:r>
        <w:rPr>
          <w:lang w:val="de-DE"/>
        </w:rPr>
        <w:t>Startknopf/Spiel wiederholen</w:t>
      </w:r>
    </w:p>
    <w:p w14:paraId="6837B3AE" w14:textId="7EDCC08A" w:rsidR="00FF7A03" w:rsidRPr="0029280A" w:rsidRDefault="00FF7A03" w:rsidP="0029280A">
      <w:pPr>
        <w:pStyle w:val="ALGrundtext"/>
        <w:rPr>
          <w:sz w:val="18"/>
          <w:szCs w:val="18"/>
          <w:lang w:val="de-DE"/>
        </w:rPr>
      </w:pPr>
      <w:r w:rsidRPr="0029280A">
        <w:rPr>
          <w:sz w:val="18"/>
          <w:szCs w:val="18"/>
          <w:lang w:val="de-DE"/>
        </w:rPr>
        <w:t>(Weitere: siehe Zusatzaufgaben)</w:t>
      </w:r>
    </w:p>
    <w:p w14:paraId="3BF4FAF2" w14:textId="34D0D7AB" w:rsidR="00FF7A03" w:rsidRDefault="00FF7A03" w:rsidP="00FF7A03">
      <w:pPr>
        <w:rPr>
          <w:lang w:val="de-DE"/>
        </w:rPr>
      </w:pPr>
    </w:p>
    <w:p w14:paraId="404BDC7F" w14:textId="77777777" w:rsidR="00FF7A03" w:rsidRDefault="00FF7A03" w:rsidP="0029280A">
      <w:pPr>
        <w:pStyle w:val="AL1Nummer"/>
        <w:rPr>
          <w:lang w:val="de-DE"/>
        </w:rPr>
      </w:pPr>
      <w:r>
        <w:rPr>
          <w:lang w:val="de-DE"/>
        </w:rPr>
        <w:t>Vorgehen:</w:t>
      </w:r>
    </w:p>
    <w:p w14:paraId="3956D206" w14:textId="5072E686" w:rsidR="00FF7A03" w:rsidRDefault="0029280A" w:rsidP="0029280A">
      <w:pPr>
        <w:pStyle w:val="ALAufzhlung"/>
        <w:rPr>
          <w:lang w:val="de-DE"/>
        </w:rPr>
      </w:pPr>
      <w:r>
        <w:rPr>
          <w:noProof/>
          <w:lang w:val="de-DE"/>
        </w:rPr>
        <w:drawing>
          <wp:anchor distT="0" distB="0" distL="114300" distR="114300" simplePos="0" relativeHeight="251662336" behindDoc="0" locked="0" layoutInCell="1" allowOverlap="1" wp14:anchorId="166D56EC" wp14:editId="7B34084F">
            <wp:simplePos x="0" y="0"/>
            <wp:positionH relativeFrom="margin">
              <wp:align>left</wp:align>
            </wp:positionH>
            <wp:positionV relativeFrom="paragraph">
              <wp:posOffset>555625</wp:posOffset>
            </wp:positionV>
            <wp:extent cx="4448175" cy="3352800"/>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3352800"/>
                    </a:xfrm>
                    <a:prstGeom prst="rect">
                      <a:avLst/>
                    </a:prstGeom>
                    <a:noFill/>
                    <a:ln>
                      <a:noFill/>
                    </a:ln>
                  </pic:spPr>
                </pic:pic>
              </a:graphicData>
            </a:graphic>
          </wp:anchor>
        </w:drawing>
      </w:r>
      <w:r w:rsidR="00FF7A03">
        <w:rPr>
          <w:lang w:val="de-DE"/>
        </w:rPr>
        <w:t>Baue zuerst das Spielfeld auf. Nutze einen neutralen Hintergrund/Rahmen. Für die Spielfiguren benutzt du noch keine Bilder, erst farbige Blöcke. Die Bilder wirst du am Ende noch einfügen können. Vereinfachtes Beispiel des Spielbretts:</w:t>
      </w:r>
      <w:r w:rsidR="00FF7A03">
        <w:rPr>
          <w:lang w:val="de-DE"/>
        </w:rPr>
        <w:br/>
      </w:r>
    </w:p>
    <w:p w14:paraId="52C3FA82" w14:textId="0891B797" w:rsidR="00FF7A03" w:rsidRDefault="00FF7A03" w:rsidP="0029280A">
      <w:pPr>
        <w:pStyle w:val="ALAufzhlung"/>
        <w:rPr>
          <w:lang w:val="de-DE"/>
        </w:rPr>
      </w:pPr>
      <w:r>
        <w:rPr>
          <w:lang w:val="de-DE"/>
        </w:rPr>
        <w:t>Im nächsten Schritt versuchst du den Spieler-Block innerhalb des Spielbretts mit der Tastatur horizontal zu bewegen (mit den Pfeiltasten und/oder A&amp;S).</w:t>
      </w:r>
    </w:p>
    <w:p w14:paraId="436E2E42" w14:textId="21833BDC" w:rsidR="00FF7A03" w:rsidRDefault="00FF7A03" w:rsidP="0029280A">
      <w:pPr>
        <w:pStyle w:val="ALAufzhlung"/>
        <w:rPr>
          <w:lang w:val="de-DE"/>
        </w:rPr>
      </w:pPr>
      <w:r>
        <w:rPr>
          <w:lang w:val="de-DE"/>
        </w:rPr>
        <w:t>Platziere den ersten herunterfallenden Gegenstand zufällig am oberen Rand vom Spielfeld</w:t>
      </w:r>
    </w:p>
    <w:p w14:paraId="74F17C6E" w14:textId="2BD06034" w:rsidR="00FF7A03" w:rsidRDefault="00FF7A03" w:rsidP="0029280A">
      <w:pPr>
        <w:pStyle w:val="ALAufzhlung"/>
        <w:rPr>
          <w:lang w:val="de-DE"/>
        </w:rPr>
      </w:pPr>
      <w:r>
        <w:rPr>
          <w:lang w:val="de-DE"/>
        </w:rPr>
        <w:t>Lasse den Gegenstand langsam nach unten schreiten</w:t>
      </w:r>
    </w:p>
    <w:p w14:paraId="6F3F7BB9" w14:textId="6715B869" w:rsidR="00FF7A03" w:rsidRDefault="00FF7A03" w:rsidP="0029280A">
      <w:pPr>
        <w:pStyle w:val="ALAufzhlung"/>
        <w:rPr>
          <w:lang w:val="de-DE"/>
        </w:rPr>
      </w:pPr>
      <w:r>
        <w:rPr>
          <w:lang w:val="de-DE"/>
        </w:rPr>
        <w:t>Beende das Spiel, wenn der Gegenstand den Rand des Spielbretts berührt</w:t>
      </w:r>
    </w:p>
    <w:p w14:paraId="717A5A78" w14:textId="6446D368" w:rsidR="00FF7A03" w:rsidRDefault="00FF7A03" w:rsidP="0029280A">
      <w:pPr>
        <w:pStyle w:val="ALAufzhlung"/>
        <w:rPr>
          <w:lang w:val="de-DE"/>
        </w:rPr>
      </w:pPr>
      <w:r>
        <w:rPr>
          <w:lang w:val="de-DE"/>
        </w:rPr>
        <w:t>Lasse den Gegenstand verschwinden, wenn es mit der Spielfigur in Berührung kommt. Erhöhe den Punktestand um 5</w:t>
      </w:r>
      <w:r w:rsidR="0029280A">
        <w:rPr>
          <w:lang w:val="de-DE"/>
        </w:rPr>
        <w:t xml:space="preserve"> Punkte</w:t>
      </w:r>
      <w:r>
        <w:rPr>
          <w:lang w:val="de-DE"/>
        </w:rPr>
        <w:t xml:space="preserve">. </w:t>
      </w:r>
      <w:r w:rsidR="0029280A">
        <w:rPr>
          <w:lang w:val="de-DE"/>
        </w:rPr>
        <w:br/>
      </w:r>
      <w:r>
        <w:rPr>
          <w:lang w:val="de-DE"/>
        </w:rPr>
        <w:t>Platziere einen neuen Gegenstand an einer zufälligen Position oben am Spielfeld.</w:t>
      </w:r>
    </w:p>
    <w:p w14:paraId="2D4BD2A1" w14:textId="77777777" w:rsidR="0029280A" w:rsidRDefault="00FF7A03" w:rsidP="00FF7A03">
      <w:pPr>
        <w:pStyle w:val="ALAufzhlung"/>
        <w:rPr>
          <w:lang w:val="de-DE"/>
        </w:rPr>
      </w:pPr>
      <w:r>
        <w:rPr>
          <w:lang w:val="de-DE"/>
        </w:rPr>
        <w:t>Füge einen „Startbildschirm“/Popup beim Laden vom Spiel ein mit folgenden Elementen:</w:t>
      </w:r>
      <w:r>
        <w:rPr>
          <w:lang w:val="de-DE"/>
        </w:rPr>
        <w:br/>
        <w:t>Erklärung: „Fange die herunterfallenden Gegenstände/Früchte/</w:t>
      </w:r>
      <w:proofErr w:type="spellStart"/>
      <w:r>
        <w:rPr>
          <w:lang w:val="de-DE"/>
        </w:rPr>
        <w:t>whatever</w:t>
      </w:r>
      <w:proofErr w:type="spellEnd"/>
      <w:r>
        <w:rPr>
          <w:lang w:val="de-DE"/>
        </w:rPr>
        <w:t xml:space="preserve"> ein, bevor sie auf den Boden fallen! Nutze die Pfeiltasten oder A&amp;</w:t>
      </w:r>
      <w:proofErr w:type="gramStart"/>
      <w:r>
        <w:rPr>
          <w:lang w:val="de-DE"/>
        </w:rPr>
        <w:t>S</w:t>
      </w:r>
      <w:proofErr w:type="gramEnd"/>
      <w:r>
        <w:rPr>
          <w:lang w:val="de-DE"/>
        </w:rPr>
        <w:t xml:space="preserve"> um den Spieler zu bewegen“</w:t>
      </w:r>
      <w:r>
        <w:rPr>
          <w:lang w:val="de-DE"/>
        </w:rPr>
        <w:br/>
        <w:t>Starknopf: startet das Spiel</w:t>
      </w:r>
    </w:p>
    <w:p w14:paraId="75AC60C2" w14:textId="77777777" w:rsidR="0029280A" w:rsidRDefault="00FF7A03" w:rsidP="00FF7A03">
      <w:pPr>
        <w:pStyle w:val="ALAufzhlung"/>
        <w:rPr>
          <w:lang w:val="de-DE"/>
        </w:rPr>
      </w:pPr>
      <w:r w:rsidRPr="0029280A">
        <w:rPr>
          <w:lang w:val="de-DE"/>
        </w:rPr>
        <w:t>Fällt ein Gegenstand zu Boden, füge eine Game Over Meldung mit dem Punktestand und einem „erneut spielen“ Knopf ein.</w:t>
      </w:r>
    </w:p>
    <w:p w14:paraId="200DA0D8" w14:textId="77777777" w:rsidR="0029280A" w:rsidRDefault="00FF7A03" w:rsidP="00FF7A03">
      <w:pPr>
        <w:pStyle w:val="ALAufzhlung"/>
        <w:rPr>
          <w:lang w:val="de-DE"/>
        </w:rPr>
      </w:pPr>
      <w:r w:rsidRPr="0029280A">
        <w:rPr>
          <w:lang w:val="de-DE"/>
        </w:rPr>
        <w:lastRenderedPageBreak/>
        <w:t xml:space="preserve">Ersetze den Hintergrund &amp; die Blöcke mit den Bildern, die du im Internet suchst (bspw. </w:t>
      </w:r>
      <w:proofErr w:type="spellStart"/>
      <w:r w:rsidRPr="0029280A">
        <w:rPr>
          <w:lang w:val="de-DE"/>
        </w:rPr>
        <w:t>Freepik</w:t>
      </w:r>
      <w:proofErr w:type="spellEnd"/>
      <w:r w:rsidRPr="0029280A">
        <w:rPr>
          <w:lang w:val="de-DE"/>
        </w:rPr>
        <w:t xml:space="preserve">, </w:t>
      </w:r>
      <w:proofErr w:type="spellStart"/>
      <w:r w:rsidRPr="0029280A">
        <w:rPr>
          <w:lang w:val="de-DE"/>
        </w:rPr>
        <w:t>Pixabay</w:t>
      </w:r>
      <w:proofErr w:type="spellEnd"/>
      <w:r w:rsidRPr="0029280A">
        <w:rPr>
          <w:lang w:val="de-DE"/>
        </w:rPr>
        <w:t>, usw.). Passe wenn nötig den Code etwas an (Position/</w:t>
      </w:r>
      <w:proofErr w:type="spellStart"/>
      <w:r w:rsidRPr="0029280A">
        <w:rPr>
          <w:lang w:val="de-DE"/>
        </w:rPr>
        <w:t>Grösse</w:t>
      </w:r>
      <w:proofErr w:type="spellEnd"/>
      <w:r w:rsidRPr="0029280A">
        <w:rPr>
          <w:lang w:val="de-DE"/>
        </w:rPr>
        <w:t xml:space="preserve"> Spieler &amp; Gegenstände usw.)</w:t>
      </w:r>
    </w:p>
    <w:p w14:paraId="3F9EEAC0" w14:textId="051F6260" w:rsidR="00FF7A03" w:rsidRPr="0029280A" w:rsidRDefault="00FF7A03" w:rsidP="00FF7A03">
      <w:pPr>
        <w:pStyle w:val="ALAufzhlung"/>
        <w:rPr>
          <w:lang w:val="de-DE"/>
        </w:rPr>
      </w:pPr>
      <w:r w:rsidRPr="0029280A">
        <w:rPr>
          <w:lang w:val="de-DE"/>
        </w:rPr>
        <w:t xml:space="preserve">Passe das CSS wo nötig an, damit alles stimmig und schön aussieht. </w:t>
      </w:r>
    </w:p>
    <w:p w14:paraId="259ECCE1" w14:textId="77777777" w:rsidR="0029280A" w:rsidRDefault="0029280A" w:rsidP="0029280A">
      <w:pPr>
        <w:pStyle w:val="ALGrundtext"/>
        <w:rPr>
          <w:lang w:val="de-DE"/>
        </w:rPr>
      </w:pPr>
    </w:p>
    <w:p w14:paraId="4EA0AF13" w14:textId="19CE97B5" w:rsidR="00FF7A03" w:rsidRDefault="00FF7A03" w:rsidP="0029280A">
      <w:pPr>
        <w:pStyle w:val="ALGrundtext"/>
        <w:rPr>
          <w:lang w:val="de-DE"/>
        </w:rPr>
      </w:pPr>
      <w:r>
        <w:rPr>
          <w:lang w:val="de-DE"/>
        </w:rPr>
        <w:t>Wenn alle Grundfunktionen umgesetzt wurden. Hole dir ein Feedback ein und mache nötige Korrekturen/Verbesserungen, bevor du mit den Erweiterungen weiterfährst.</w:t>
      </w:r>
    </w:p>
    <w:p w14:paraId="05695841" w14:textId="77777777" w:rsidR="00FF7A03" w:rsidRDefault="00FF7A03" w:rsidP="00FF7A03">
      <w:pPr>
        <w:pStyle w:val="Textkrper"/>
        <w:rPr>
          <w:lang w:val="de-DE"/>
        </w:rPr>
      </w:pPr>
    </w:p>
    <w:p w14:paraId="356B5BC1" w14:textId="77777777" w:rsidR="00FF7A03" w:rsidRDefault="00FF7A03" w:rsidP="0029280A">
      <w:pPr>
        <w:pStyle w:val="AL1Nummer"/>
        <w:rPr>
          <w:lang w:val="de-DE"/>
        </w:rPr>
      </w:pPr>
      <w:r>
        <w:rPr>
          <w:lang w:val="de-DE"/>
        </w:rPr>
        <w:t>Erweiterungen / Zusatzoptionen</w:t>
      </w:r>
    </w:p>
    <w:p w14:paraId="72ABC00B" w14:textId="76A1A85D" w:rsidR="00FF7A03" w:rsidRDefault="00FF7A03" w:rsidP="0029280A">
      <w:pPr>
        <w:pStyle w:val="ALGrundtext"/>
        <w:rPr>
          <w:lang w:val="de-DE"/>
        </w:rPr>
      </w:pPr>
      <w:r>
        <w:rPr>
          <w:lang w:val="de-DE"/>
        </w:rPr>
        <w:t>Damit das Spiel noch interessanter wird, baue nun folgende Erweiterungen ein</w:t>
      </w:r>
    </w:p>
    <w:p w14:paraId="32C4E8A1" w14:textId="77777777" w:rsidR="0029280A" w:rsidRDefault="0029280A" w:rsidP="0029280A">
      <w:pPr>
        <w:pStyle w:val="ALGrundtext"/>
        <w:rPr>
          <w:lang w:val="de-DE"/>
        </w:rPr>
      </w:pPr>
    </w:p>
    <w:p w14:paraId="41F36A65" w14:textId="77777777" w:rsidR="00FF7A03" w:rsidRDefault="00FF7A03" w:rsidP="0029280A">
      <w:pPr>
        <w:pStyle w:val="ALAufzhlung"/>
        <w:rPr>
          <w:lang w:val="de-DE"/>
        </w:rPr>
      </w:pPr>
      <w:r>
        <w:rPr>
          <w:b/>
          <w:bCs/>
          <w:lang w:val="de-DE"/>
        </w:rPr>
        <w:t>Anzeige des Spiels nur auf Desktop Geräten</w:t>
      </w:r>
      <w:r>
        <w:rPr>
          <w:lang w:val="de-DE"/>
        </w:rPr>
        <w:t xml:space="preserve"> (via </w:t>
      </w:r>
      <w:proofErr w:type="spellStart"/>
      <w:r>
        <w:rPr>
          <w:lang w:val="de-DE"/>
        </w:rPr>
        <w:t>Javascript</w:t>
      </w:r>
      <w:proofErr w:type="spellEnd"/>
      <w:r>
        <w:rPr>
          <w:lang w:val="de-DE"/>
        </w:rPr>
        <w:t xml:space="preserve"> </w:t>
      </w:r>
      <w:hyperlink r:id="rId11" w:history="1">
        <w:r w:rsidRPr="0029280A">
          <w:rPr>
            <w:rStyle w:val="Hyperlink"/>
            <w:color w:val="5500CC"/>
            <w:lang w:val="de-DE"/>
          </w:rPr>
          <w:t>https://htmldom.dev/detect-mobile-browsers/</w:t>
        </w:r>
      </w:hyperlink>
      <w:r w:rsidRPr="0029280A">
        <w:rPr>
          <w:color w:val="5500CC"/>
          <w:lang w:val="de-DE"/>
        </w:rPr>
        <w:t xml:space="preserve"> </w:t>
      </w:r>
      <w:r w:rsidRPr="0029280A">
        <w:rPr>
          <w:lang w:val="de-DE"/>
        </w:rPr>
        <w:t xml:space="preserve">und/oder CSS </w:t>
      </w:r>
      <w:hyperlink r:id="rId12" w:history="1">
        <w:r w:rsidRPr="0029280A">
          <w:rPr>
            <w:rStyle w:val="Hyperlink"/>
            <w:color w:val="5500CC"/>
            <w:lang w:val="de-DE"/>
          </w:rPr>
          <w:t>https://codepen.io/autismuslink/pen/MWoZEOj</w:t>
        </w:r>
      </w:hyperlink>
      <w:r>
        <w:rPr>
          <w:lang w:val="de-DE"/>
        </w:rPr>
        <w:t xml:space="preserve"> )</w:t>
      </w:r>
    </w:p>
    <w:p w14:paraId="32457D08" w14:textId="77777777" w:rsidR="00FF7A03" w:rsidRDefault="00FF7A03" w:rsidP="0029280A">
      <w:pPr>
        <w:pStyle w:val="ALAufzhlung"/>
        <w:numPr>
          <w:ilvl w:val="0"/>
          <w:numId w:val="0"/>
        </w:numPr>
        <w:ind w:left="567"/>
        <w:rPr>
          <w:lang w:val="de-DE"/>
        </w:rPr>
      </w:pPr>
      <w:r>
        <w:rPr>
          <w:lang w:val="de-DE"/>
        </w:rPr>
        <w:t>&gt;&gt; Dies machen wir, weil eine Tastatur-Steuerung auf Mobilgeräten nicht verfügbar ist.</w:t>
      </w:r>
    </w:p>
    <w:p w14:paraId="2EDA7BAA" w14:textId="77777777" w:rsidR="00FF7A03" w:rsidRDefault="00FF7A03" w:rsidP="0029280A">
      <w:pPr>
        <w:pStyle w:val="ALAufzhlung"/>
        <w:numPr>
          <w:ilvl w:val="0"/>
          <w:numId w:val="0"/>
        </w:numPr>
        <w:ind w:left="567"/>
        <w:rPr>
          <w:lang w:val="de-DE"/>
        </w:rPr>
      </w:pPr>
      <w:r>
        <w:rPr>
          <w:lang w:val="de-DE"/>
        </w:rPr>
        <w:t>&gt;&gt; alternativ für Touch Steuerung/Mobile View optimieren</w:t>
      </w:r>
    </w:p>
    <w:p w14:paraId="0EC707D8" w14:textId="77777777" w:rsidR="00FF7A03" w:rsidRDefault="00FF7A03" w:rsidP="0029280A">
      <w:pPr>
        <w:pStyle w:val="ALAufzhlung"/>
      </w:pPr>
      <w:proofErr w:type="spellStart"/>
      <w:r>
        <w:rPr>
          <w:b/>
          <w:bCs/>
        </w:rPr>
        <w:t>Choose</w:t>
      </w:r>
      <w:proofErr w:type="spellEnd"/>
      <w:r>
        <w:rPr>
          <w:b/>
          <w:bCs/>
        </w:rPr>
        <w:t xml:space="preserve"> </w:t>
      </w:r>
      <w:proofErr w:type="spellStart"/>
      <w:r>
        <w:rPr>
          <w:b/>
          <w:bCs/>
        </w:rPr>
        <w:t>your</w:t>
      </w:r>
      <w:proofErr w:type="spellEnd"/>
      <w:r>
        <w:rPr>
          <w:b/>
          <w:bCs/>
        </w:rPr>
        <w:t xml:space="preserve"> Character</w:t>
      </w:r>
      <w:r>
        <w:rPr>
          <w:b/>
          <w:bCs/>
        </w:rPr>
        <w:br/>
      </w:r>
      <w:proofErr w:type="gramStart"/>
      <w:r>
        <w:t>Lass</w:t>
      </w:r>
      <w:proofErr w:type="gramEnd"/>
      <w:r>
        <w:t xml:space="preserve"> den Benutzer am Anfang des Spiels seine Spielfigur wählen</w:t>
      </w:r>
    </w:p>
    <w:p w14:paraId="0484B034" w14:textId="77777777" w:rsidR="00FF7A03" w:rsidRDefault="00FF7A03" w:rsidP="0029280A">
      <w:pPr>
        <w:pStyle w:val="ALAufzhlung"/>
        <w:rPr>
          <w:b/>
          <w:bCs/>
        </w:rPr>
      </w:pPr>
      <w:proofErr w:type="spellStart"/>
      <w:r>
        <w:rPr>
          <w:b/>
          <w:bCs/>
        </w:rPr>
        <w:t>Choose</w:t>
      </w:r>
      <w:proofErr w:type="spellEnd"/>
      <w:r>
        <w:rPr>
          <w:b/>
          <w:bCs/>
        </w:rPr>
        <w:t xml:space="preserve"> </w:t>
      </w:r>
      <w:proofErr w:type="spellStart"/>
      <w:r>
        <w:rPr>
          <w:b/>
          <w:bCs/>
        </w:rPr>
        <w:t>your</w:t>
      </w:r>
      <w:proofErr w:type="spellEnd"/>
      <w:r>
        <w:rPr>
          <w:b/>
          <w:bCs/>
        </w:rPr>
        <w:t xml:space="preserve"> Game </w:t>
      </w:r>
      <w:proofErr w:type="spellStart"/>
      <w:r>
        <w:rPr>
          <w:b/>
          <w:bCs/>
        </w:rPr>
        <w:t>mode</w:t>
      </w:r>
      <w:proofErr w:type="spellEnd"/>
    </w:p>
    <w:p w14:paraId="71688059" w14:textId="77777777" w:rsidR="00FF7A03" w:rsidRDefault="00FF7A03" w:rsidP="0029280A">
      <w:pPr>
        <w:pStyle w:val="ALAufzhlung"/>
      </w:pPr>
      <w:r>
        <w:t xml:space="preserve">Ergänze die Wahl vom Spielmodus: Classic </w:t>
      </w:r>
      <w:proofErr w:type="spellStart"/>
      <w:r>
        <w:t>vs</w:t>
      </w:r>
      <w:proofErr w:type="spellEnd"/>
      <w:r>
        <w:t xml:space="preserve"> Challenge (mehr zum zweiten Spielmodus im nächsten Punkt)</w:t>
      </w:r>
    </w:p>
    <w:p w14:paraId="5110BEC8" w14:textId="77777777" w:rsidR="00FF7A03" w:rsidRDefault="00FF7A03" w:rsidP="0029280A">
      <w:pPr>
        <w:pStyle w:val="ALAufzhlung"/>
        <w:rPr>
          <w:b/>
          <w:bCs/>
        </w:rPr>
      </w:pPr>
      <w:r>
        <w:rPr>
          <w:b/>
          <w:bCs/>
        </w:rPr>
        <w:t>Der zweite Spielmodus «Challenge»</w:t>
      </w:r>
    </w:p>
    <w:p w14:paraId="0A73E097" w14:textId="77777777" w:rsidR="00FF7A03" w:rsidRDefault="00FF7A03" w:rsidP="0029280A">
      <w:pPr>
        <w:pStyle w:val="ALAufzhlung"/>
      </w:pPr>
      <w:r>
        <w:t>Im Challenge Modus soll die Geschwindigkeit der fällenden Gegenstände nach und nach etwas schneller werden ODER alle fallenden Gegenstände haben eine zufällige Geschwindigkeit in einem vorgegebenen Bereich. Schnellere Gegenstände geben etwas mehr Punkte.</w:t>
      </w:r>
    </w:p>
    <w:p w14:paraId="2CF7732C" w14:textId="117D7E92" w:rsidR="00BF59A2" w:rsidRPr="00337918" w:rsidRDefault="00BF59A2" w:rsidP="00FF7A03">
      <w:pPr>
        <w:pStyle w:val="ALGrundtext"/>
      </w:pPr>
    </w:p>
    <w:sectPr w:rsidR="00BF59A2" w:rsidRPr="00337918" w:rsidSect="00774F68">
      <w:footerReference w:type="default" r:id="rId13"/>
      <w:pgSz w:w="11906" w:h="16838" w:code="9"/>
      <w:pgMar w:top="1134" w:right="1134" w:bottom="1134" w:left="1134" w:header="567" w:footer="73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7DFC8" w14:textId="77777777" w:rsidR="00FF7A03" w:rsidRDefault="00FF7A03" w:rsidP="005D4791">
      <w:pPr>
        <w:spacing w:after="0" w:line="240" w:lineRule="auto"/>
      </w:pPr>
      <w:r>
        <w:separator/>
      </w:r>
    </w:p>
  </w:endnote>
  <w:endnote w:type="continuationSeparator" w:id="0">
    <w:p w14:paraId="06751FCD" w14:textId="77777777" w:rsidR="00FF7A03" w:rsidRDefault="00FF7A03" w:rsidP="005D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0518" w14:textId="77777777" w:rsidR="00734C26" w:rsidRPr="00E305F5" w:rsidRDefault="00734C26" w:rsidP="00734C26">
    <w:pPr>
      <w:pStyle w:val="ALAdresseundSeitenzahl"/>
    </w:pPr>
    <w:r>
      <w:rPr>
        <w:lang w:val="de-DE"/>
      </w:rPr>
      <w:t xml:space="preserve">Seite </w:t>
    </w:r>
    <w:r w:rsidRPr="00AE39E0">
      <w:fldChar w:fldCharType="begin"/>
    </w:r>
    <w:r w:rsidRPr="00AE39E0">
      <w:instrText>PAGE  \* Arabic  \* MERGEFORMAT</w:instrText>
    </w:r>
    <w:r w:rsidRPr="00AE39E0">
      <w:fldChar w:fldCharType="separate"/>
    </w:r>
    <w:r>
      <w:t>0</w:t>
    </w:r>
    <w:r w:rsidRPr="00AE39E0">
      <w:fldChar w:fldCharType="end"/>
    </w:r>
    <w:r w:rsidRPr="00AE39E0">
      <w:rPr>
        <w:lang w:val="de-DE"/>
      </w:rPr>
      <w:t xml:space="preserve"> von </w:t>
    </w:r>
    <w:r w:rsidR="00C97C7F">
      <w:fldChar w:fldCharType="begin"/>
    </w:r>
    <w:r w:rsidR="00C97C7F">
      <w:instrText>NUMPAGES  \* Arabic  \* MERGEFORMAT</w:instrText>
    </w:r>
    <w:r w:rsidR="00C97C7F">
      <w:fldChar w:fldCharType="separate"/>
    </w:r>
    <w:r>
      <w:t>2</w:t>
    </w:r>
    <w:r w:rsidR="00C97C7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EB50B" w14:textId="77777777" w:rsidR="00FF7A03" w:rsidRDefault="00FF7A03" w:rsidP="005D4791">
      <w:pPr>
        <w:spacing w:after="0" w:line="240" w:lineRule="auto"/>
      </w:pPr>
      <w:r>
        <w:separator/>
      </w:r>
    </w:p>
  </w:footnote>
  <w:footnote w:type="continuationSeparator" w:id="0">
    <w:p w14:paraId="294EAC27" w14:textId="77777777" w:rsidR="00FF7A03" w:rsidRDefault="00FF7A03" w:rsidP="005D4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56AD"/>
    <w:multiLevelType w:val="multilevel"/>
    <w:tmpl w:val="E47854EC"/>
    <w:lvl w:ilvl="0">
      <w:start w:val="1"/>
      <w:numFmt w:val="decimal"/>
      <w:pStyle w:val="AL1Nummer"/>
      <w:lvlText w:val="%1."/>
      <w:lvlJc w:val="left"/>
      <w:pPr>
        <w:ind w:left="360" w:hanging="360"/>
      </w:pPr>
    </w:lvl>
    <w:lvl w:ilvl="1">
      <w:start w:val="1"/>
      <w:numFmt w:val="decimal"/>
      <w:pStyle w:val="AL2Nummer"/>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1F3912"/>
    <w:multiLevelType w:val="hybridMultilevel"/>
    <w:tmpl w:val="3A44BABC"/>
    <w:lvl w:ilvl="0" w:tplc="4C0AB162">
      <w:start w:val="1"/>
      <w:numFmt w:val="bullet"/>
      <w:pStyle w:val="AL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2A93AA7"/>
    <w:multiLevelType w:val="hybridMultilevel"/>
    <w:tmpl w:val="7F6E0354"/>
    <w:lvl w:ilvl="0" w:tplc="0D2219BC">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16cid:durableId="1021317327">
    <w:abstractNumId w:val="1"/>
  </w:num>
  <w:num w:numId="2" w16cid:durableId="2072918113">
    <w:abstractNumId w:val="0"/>
  </w:num>
  <w:num w:numId="3" w16cid:durableId="19793472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53"/>
  <w:hyphenationZone w:val="425"/>
  <w:clickAndTypeStyle w:val="ALGrundtext"/>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03"/>
    <w:rsid w:val="00002A5C"/>
    <w:rsid w:val="00003EDD"/>
    <w:rsid w:val="00023BE6"/>
    <w:rsid w:val="00025356"/>
    <w:rsid w:val="000A399D"/>
    <w:rsid w:val="000C4708"/>
    <w:rsid w:val="000D6992"/>
    <w:rsid w:val="000F0D78"/>
    <w:rsid w:val="001434F1"/>
    <w:rsid w:val="00151EF5"/>
    <w:rsid w:val="00196CF8"/>
    <w:rsid w:val="001C1EC3"/>
    <w:rsid w:val="001C4229"/>
    <w:rsid w:val="0021642E"/>
    <w:rsid w:val="00277E5F"/>
    <w:rsid w:val="0029280A"/>
    <w:rsid w:val="002D2AE5"/>
    <w:rsid w:val="00310312"/>
    <w:rsid w:val="003112B9"/>
    <w:rsid w:val="00315A9D"/>
    <w:rsid w:val="00337918"/>
    <w:rsid w:val="003476DE"/>
    <w:rsid w:val="00364880"/>
    <w:rsid w:val="003E5BF3"/>
    <w:rsid w:val="00472450"/>
    <w:rsid w:val="00497701"/>
    <w:rsid w:val="00535713"/>
    <w:rsid w:val="005701CF"/>
    <w:rsid w:val="00570B49"/>
    <w:rsid w:val="0057388F"/>
    <w:rsid w:val="005825A1"/>
    <w:rsid w:val="005942FD"/>
    <w:rsid w:val="005D4791"/>
    <w:rsid w:val="00642C53"/>
    <w:rsid w:val="006851C4"/>
    <w:rsid w:val="00734C26"/>
    <w:rsid w:val="00735E51"/>
    <w:rsid w:val="0074025B"/>
    <w:rsid w:val="0075212D"/>
    <w:rsid w:val="00771687"/>
    <w:rsid w:val="00774F68"/>
    <w:rsid w:val="007908A8"/>
    <w:rsid w:val="007B5C34"/>
    <w:rsid w:val="0080571D"/>
    <w:rsid w:val="00894556"/>
    <w:rsid w:val="009E7461"/>
    <w:rsid w:val="00A750D1"/>
    <w:rsid w:val="00AE39E0"/>
    <w:rsid w:val="00B02052"/>
    <w:rsid w:val="00BB1786"/>
    <w:rsid w:val="00BB4B5B"/>
    <w:rsid w:val="00BD19EB"/>
    <w:rsid w:val="00BF59A2"/>
    <w:rsid w:val="00C04EDF"/>
    <w:rsid w:val="00C11223"/>
    <w:rsid w:val="00C25E9A"/>
    <w:rsid w:val="00C501FD"/>
    <w:rsid w:val="00C97C7F"/>
    <w:rsid w:val="00CF454E"/>
    <w:rsid w:val="00D036E8"/>
    <w:rsid w:val="00D259E6"/>
    <w:rsid w:val="00D5483D"/>
    <w:rsid w:val="00D638D7"/>
    <w:rsid w:val="00D67A05"/>
    <w:rsid w:val="00DE6768"/>
    <w:rsid w:val="00E305F5"/>
    <w:rsid w:val="00E70752"/>
    <w:rsid w:val="00E86229"/>
    <w:rsid w:val="00EB41C6"/>
    <w:rsid w:val="00F51C3D"/>
    <w:rsid w:val="00FB0010"/>
    <w:rsid w:val="00FF7A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0B1D2"/>
  <w15:chartTrackingRefBased/>
  <w15:docId w15:val="{E38BF96E-0022-48F5-A76F-6A184B68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337918"/>
  </w:style>
  <w:style w:type="paragraph" w:styleId="berschrift1">
    <w:name w:val="heading 1"/>
    <w:basedOn w:val="Standard"/>
    <w:next w:val="Standard"/>
    <w:link w:val="berschrift1Zchn"/>
    <w:uiPriority w:val="9"/>
    <w:rsid w:val="000F0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Textkrper"/>
    <w:link w:val="berschrift2Zchn"/>
    <w:uiPriority w:val="9"/>
    <w:semiHidden/>
    <w:unhideWhenUsed/>
    <w:qFormat/>
    <w:rsid w:val="00FF7A03"/>
    <w:pPr>
      <w:keepNext/>
      <w:keepLines/>
      <w:pBdr>
        <w:bottom w:val="dashSmallGap" w:sz="4" w:space="1" w:color="4472C4" w:themeColor="accent1"/>
      </w:pBdr>
      <w:spacing w:before="40" w:after="240" w:line="256" w:lineRule="auto"/>
      <w:outlineLvl w:val="1"/>
    </w:pPr>
    <w:rPr>
      <w:rFonts w:asciiTheme="majorHAnsi" w:eastAsiaTheme="majorEastAsia" w:hAnsiTheme="majorHAnsi" w:cstheme="majorBidi"/>
      <w:b/>
      <w:cap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0D78"/>
    <w:rPr>
      <w:rFonts w:asciiTheme="majorHAnsi" w:eastAsiaTheme="majorEastAsia" w:hAnsiTheme="majorHAnsi" w:cstheme="majorBidi"/>
      <w:color w:val="2F5496" w:themeColor="accent1" w:themeShade="BF"/>
      <w:sz w:val="32"/>
      <w:szCs w:val="32"/>
    </w:rPr>
  </w:style>
  <w:style w:type="paragraph" w:customStyle="1" w:styleId="ALAdresseundSeitenzahl">
    <w:name w:val="AL_Adresse und Seitenzahl"/>
    <w:basedOn w:val="Standard"/>
    <w:rsid w:val="003476DE"/>
    <w:pPr>
      <w:tabs>
        <w:tab w:val="left" w:pos="6611"/>
      </w:tabs>
      <w:spacing w:after="0" w:line="240" w:lineRule="auto"/>
    </w:pPr>
    <w:rPr>
      <w:rFonts w:ascii="Arial" w:hAnsi="Arial"/>
      <w:noProof/>
      <w:sz w:val="16"/>
    </w:rPr>
  </w:style>
  <w:style w:type="paragraph" w:customStyle="1" w:styleId="ALGrundtext">
    <w:name w:val="AL_Grundtext"/>
    <w:qFormat/>
    <w:rsid w:val="00E70752"/>
    <w:pPr>
      <w:tabs>
        <w:tab w:val="left" w:pos="4536"/>
      </w:tabs>
      <w:spacing w:after="0" w:line="260" w:lineRule="exact"/>
    </w:pPr>
    <w:rPr>
      <w:rFonts w:ascii="Arial" w:hAnsi="Arial"/>
      <w:sz w:val="20"/>
    </w:rPr>
  </w:style>
  <w:style w:type="paragraph" w:customStyle="1" w:styleId="ALTitel">
    <w:name w:val="AL_Titel"/>
    <w:basedOn w:val="ALGrundtext"/>
    <w:next w:val="ALGrundtext"/>
    <w:qFormat/>
    <w:rsid w:val="009E7461"/>
    <w:rPr>
      <w:b/>
    </w:rPr>
  </w:style>
  <w:style w:type="paragraph" w:customStyle="1" w:styleId="ALAufzhlung">
    <w:name w:val="AL_Aufzählung"/>
    <w:basedOn w:val="ALGrundtext"/>
    <w:qFormat/>
    <w:rsid w:val="00C04EDF"/>
    <w:pPr>
      <w:numPr>
        <w:numId w:val="1"/>
      </w:numPr>
      <w:ind w:left="567" w:hanging="567"/>
    </w:pPr>
  </w:style>
  <w:style w:type="paragraph" w:customStyle="1" w:styleId="ALLeereLinie">
    <w:name w:val="AL_Leere Linie"/>
    <w:basedOn w:val="ALGrundtext"/>
    <w:qFormat/>
    <w:rsid w:val="00E70752"/>
    <w:pPr>
      <w:tabs>
        <w:tab w:val="left" w:leader="underscore" w:pos="4536"/>
        <w:tab w:val="left" w:leader="underscore" w:pos="9611"/>
      </w:tabs>
    </w:pPr>
  </w:style>
  <w:style w:type="paragraph" w:customStyle="1" w:styleId="AL1Nummer">
    <w:name w:val="AL_1Nummer"/>
    <w:basedOn w:val="ALTitel"/>
    <w:next w:val="Standard"/>
    <w:qFormat/>
    <w:rsid w:val="00D259E6"/>
    <w:pPr>
      <w:numPr>
        <w:numId w:val="2"/>
      </w:numPr>
      <w:tabs>
        <w:tab w:val="clear" w:pos="4536"/>
        <w:tab w:val="left" w:pos="1134"/>
      </w:tabs>
      <w:ind w:left="567" w:hanging="567"/>
      <w:outlineLvl w:val="0"/>
    </w:pPr>
  </w:style>
  <w:style w:type="paragraph" w:customStyle="1" w:styleId="AL2Nummer">
    <w:name w:val="AL_2Nummer"/>
    <w:basedOn w:val="AL1Nummer"/>
    <w:rsid w:val="00D259E6"/>
    <w:pPr>
      <w:numPr>
        <w:ilvl w:val="1"/>
      </w:numPr>
      <w:ind w:left="1134" w:hanging="567"/>
      <w:outlineLvl w:val="1"/>
    </w:pPr>
  </w:style>
  <w:style w:type="paragraph" w:customStyle="1" w:styleId="AL3Nummer">
    <w:name w:val="AL_3Nummer"/>
    <w:basedOn w:val="AL2Nummer"/>
    <w:rsid w:val="006851C4"/>
    <w:pPr>
      <w:ind w:left="1701"/>
    </w:pPr>
  </w:style>
  <w:style w:type="paragraph" w:customStyle="1" w:styleId="ALDeckblatt">
    <w:name w:val="AL_Deckblatt"/>
    <w:basedOn w:val="ALTitel"/>
    <w:qFormat/>
    <w:rsid w:val="003E5BF3"/>
    <w:pPr>
      <w:spacing w:before="3240" w:line="1160" w:lineRule="exact"/>
    </w:pPr>
    <w:rPr>
      <w:b w:val="0"/>
      <w:sz w:val="96"/>
    </w:rPr>
  </w:style>
  <w:style w:type="table" w:styleId="Tabellenraster">
    <w:name w:val="Table Grid"/>
    <w:basedOn w:val="NormaleTabelle"/>
    <w:uiPriority w:val="39"/>
    <w:rsid w:val="00EB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rundtextEinzug">
    <w:name w:val="AL_Grundtext Einzug"/>
    <w:basedOn w:val="ALGrundtext"/>
    <w:qFormat/>
    <w:rsid w:val="00E86229"/>
    <w:pPr>
      <w:ind w:left="567"/>
    </w:pPr>
  </w:style>
  <w:style w:type="paragraph" w:styleId="Verzeichnis1">
    <w:name w:val="toc 1"/>
    <w:next w:val="Verzeichnis2"/>
    <w:uiPriority w:val="39"/>
    <w:unhideWhenUsed/>
    <w:rsid w:val="00C11223"/>
    <w:pPr>
      <w:spacing w:before="240" w:after="0" w:line="260" w:lineRule="exact"/>
      <w:outlineLvl w:val="0"/>
    </w:pPr>
    <w:rPr>
      <w:rFonts w:ascii="Arial" w:hAnsi="Arial" w:cstheme="minorHAnsi"/>
      <w:bCs/>
      <w:sz w:val="20"/>
      <w:szCs w:val="20"/>
    </w:rPr>
  </w:style>
  <w:style w:type="paragraph" w:styleId="Verzeichnis2">
    <w:name w:val="toc 2"/>
    <w:basedOn w:val="Verzeichnis1"/>
    <w:next w:val="Verzeichnis3"/>
    <w:uiPriority w:val="39"/>
    <w:unhideWhenUsed/>
    <w:rsid w:val="00C11223"/>
    <w:pPr>
      <w:spacing w:before="0"/>
      <w:ind w:left="567"/>
      <w:outlineLvl w:val="1"/>
    </w:pPr>
    <w:rPr>
      <w:iCs/>
    </w:rPr>
  </w:style>
  <w:style w:type="paragraph" w:styleId="Verzeichnis3">
    <w:name w:val="toc 3"/>
    <w:basedOn w:val="Verzeichnis2"/>
    <w:uiPriority w:val="39"/>
    <w:unhideWhenUsed/>
    <w:rsid w:val="003112B9"/>
    <w:pPr>
      <w:ind w:left="1134"/>
      <w:outlineLvl w:val="2"/>
    </w:pPr>
  </w:style>
  <w:style w:type="paragraph" w:styleId="Kopfzeile">
    <w:name w:val="header"/>
    <w:basedOn w:val="Standard"/>
    <w:link w:val="KopfzeileZchn"/>
    <w:uiPriority w:val="99"/>
    <w:unhideWhenUsed/>
    <w:rsid w:val="00734C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4C26"/>
  </w:style>
  <w:style w:type="paragraph" w:styleId="Fuzeile">
    <w:name w:val="footer"/>
    <w:basedOn w:val="Standard"/>
    <w:link w:val="FuzeileZchn"/>
    <w:uiPriority w:val="99"/>
    <w:unhideWhenUsed/>
    <w:rsid w:val="00734C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4C26"/>
  </w:style>
  <w:style w:type="paragraph" w:customStyle="1" w:styleId="ALkleineAuszeichnung">
    <w:name w:val="AL_kleine Auszeichnung"/>
    <w:basedOn w:val="ALGrundtext"/>
    <w:rsid w:val="00D67A05"/>
    <w:rPr>
      <w:sz w:val="16"/>
      <w:szCs w:val="16"/>
    </w:rPr>
  </w:style>
  <w:style w:type="character" w:customStyle="1" w:styleId="berschrift2Zchn">
    <w:name w:val="Überschrift 2 Zchn"/>
    <w:basedOn w:val="Absatz-Standardschriftart"/>
    <w:link w:val="berschrift2"/>
    <w:uiPriority w:val="9"/>
    <w:semiHidden/>
    <w:rsid w:val="00FF7A03"/>
    <w:rPr>
      <w:rFonts w:asciiTheme="majorHAnsi" w:eastAsiaTheme="majorEastAsia" w:hAnsiTheme="majorHAnsi" w:cstheme="majorBidi"/>
      <w:b/>
      <w:caps/>
      <w:color w:val="4472C4" w:themeColor="accent1"/>
      <w:sz w:val="26"/>
      <w:szCs w:val="26"/>
    </w:rPr>
  </w:style>
  <w:style w:type="character" w:styleId="Hyperlink">
    <w:name w:val="Hyperlink"/>
    <w:basedOn w:val="Absatz-Standardschriftart"/>
    <w:uiPriority w:val="99"/>
    <w:semiHidden/>
    <w:unhideWhenUsed/>
    <w:rsid w:val="00FF7A03"/>
    <w:rPr>
      <w:color w:val="A5A5A5" w:themeColor="accent3"/>
      <w:u w:val="single"/>
    </w:rPr>
  </w:style>
  <w:style w:type="paragraph" w:styleId="Textkrper">
    <w:name w:val="Body Text"/>
    <w:basedOn w:val="Standard"/>
    <w:link w:val="TextkrperZchn"/>
    <w:uiPriority w:val="99"/>
    <w:semiHidden/>
    <w:unhideWhenUsed/>
    <w:rsid w:val="00FF7A03"/>
    <w:pPr>
      <w:spacing w:after="120" w:line="256" w:lineRule="auto"/>
    </w:pPr>
    <w:rPr>
      <w:color w:val="44546A" w:themeColor="text2"/>
    </w:rPr>
  </w:style>
  <w:style w:type="character" w:customStyle="1" w:styleId="TextkrperZchn">
    <w:name w:val="Textkörper Zchn"/>
    <w:basedOn w:val="Absatz-Standardschriftart"/>
    <w:link w:val="Textkrper"/>
    <w:uiPriority w:val="99"/>
    <w:semiHidden/>
    <w:rsid w:val="00FF7A03"/>
    <w:rPr>
      <w:color w:val="44546A" w:themeColor="text2"/>
    </w:rPr>
  </w:style>
  <w:style w:type="character" w:customStyle="1" w:styleId="TitelZchn">
    <w:name w:val="Titel Zchn"/>
    <w:aliases w:val="Haupttitel Zchn"/>
    <w:basedOn w:val="Absatz-Standardschriftart"/>
    <w:link w:val="Titel"/>
    <w:uiPriority w:val="10"/>
    <w:locked/>
    <w:rsid w:val="00FF7A03"/>
    <w:rPr>
      <w:rFonts w:asciiTheme="majorHAnsi" w:eastAsiaTheme="majorEastAsia" w:hAnsiTheme="majorHAnsi" w:cstheme="majorBidi"/>
      <w:b/>
      <w:caps/>
      <w:color w:val="4472C4" w:themeColor="accent1"/>
      <w:spacing w:val="-10"/>
      <w:kern w:val="28"/>
      <w:sz w:val="32"/>
      <w:szCs w:val="56"/>
    </w:rPr>
  </w:style>
  <w:style w:type="paragraph" w:styleId="Titel">
    <w:name w:val="Title"/>
    <w:aliases w:val="Haupttitel"/>
    <w:basedOn w:val="Standard"/>
    <w:next w:val="Textkrper"/>
    <w:link w:val="TitelZchn"/>
    <w:uiPriority w:val="10"/>
    <w:qFormat/>
    <w:rsid w:val="00FF7A03"/>
    <w:pPr>
      <w:spacing w:after="360" w:line="240" w:lineRule="auto"/>
      <w:contextualSpacing/>
    </w:pPr>
    <w:rPr>
      <w:rFonts w:asciiTheme="majorHAnsi" w:eastAsiaTheme="majorEastAsia" w:hAnsiTheme="majorHAnsi" w:cstheme="majorBidi"/>
      <w:b/>
      <w:caps/>
      <w:color w:val="4472C4" w:themeColor="accent1"/>
      <w:spacing w:val="-10"/>
      <w:kern w:val="28"/>
      <w:sz w:val="32"/>
      <w:szCs w:val="56"/>
    </w:rPr>
  </w:style>
  <w:style w:type="character" w:customStyle="1" w:styleId="TitelZchn1">
    <w:name w:val="Titel Zchn1"/>
    <w:basedOn w:val="Absatz-Standardschriftart"/>
    <w:uiPriority w:val="10"/>
    <w:rsid w:val="00FF7A03"/>
    <w:rPr>
      <w:rFonts w:asciiTheme="majorHAnsi" w:eastAsiaTheme="majorEastAsia" w:hAnsiTheme="majorHAnsi" w:cstheme="majorBidi"/>
      <w:spacing w:val="-10"/>
      <w:kern w:val="28"/>
      <w:sz w:val="56"/>
      <w:szCs w:val="56"/>
    </w:rPr>
  </w:style>
  <w:style w:type="paragraph" w:styleId="Untertitel">
    <w:name w:val="Subtitle"/>
    <w:basedOn w:val="Standard"/>
    <w:next w:val="Textkrper"/>
    <w:link w:val="UntertitelZchn"/>
    <w:uiPriority w:val="11"/>
    <w:qFormat/>
    <w:rsid w:val="00FF7A03"/>
    <w:pPr>
      <w:spacing w:line="256" w:lineRule="auto"/>
    </w:pPr>
    <w:rPr>
      <w:rFonts w:eastAsiaTheme="minorEastAsia"/>
      <w:b/>
      <w:color w:val="4472C4" w:themeColor="accent1"/>
      <w:spacing w:val="15"/>
    </w:rPr>
  </w:style>
  <w:style w:type="character" w:customStyle="1" w:styleId="UntertitelZchn">
    <w:name w:val="Untertitel Zchn"/>
    <w:basedOn w:val="Absatz-Standardschriftart"/>
    <w:link w:val="Untertitel"/>
    <w:uiPriority w:val="11"/>
    <w:rsid w:val="00FF7A03"/>
    <w:rPr>
      <w:rFonts w:eastAsiaTheme="minorEastAsia"/>
      <w:b/>
      <w:color w:val="4472C4"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05759">
      <w:bodyDiv w:val="1"/>
      <w:marLeft w:val="0"/>
      <w:marRight w:val="0"/>
      <w:marTop w:val="0"/>
      <w:marBottom w:val="0"/>
      <w:divBdr>
        <w:top w:val="none" w:sz="0" w:space="0" w:color="auto"/>
        <w:left w:val="none" w:sz="0" w:space="0" w:color="auto"/>
        <w:bottom w:val="none" w:sz="0" w:space="0" w:color="auto"/>
        <w:right w:val="none" w:sz="0" w:space="0" w:color="auto"/>
      </w:divBdr>
    </w:div>
    <w:div w:id="7138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pen.io/autismuslink/pen/MWoZEO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dom.dev/detect-mobile-brows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autismuslink\Vorlagen\01_Vorlagen_autismuslink_intern\_Mastervorlage_leer.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9618-0305-40FF-9357-61CAB175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_Mastervorlage_leer.dotx</Template>
  <TotalTime>0</TotalTime>
  <Pages>3</Pages>
  <Words>457</Words>
  <Characters>2882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Stalder</dc:creator>
  <cp:keywords/>
  <dc:description/>
  <cp:lastModifiedBy>Natascha Binz</cp:lastModifiedBy>
  <cp:revision>2</cp:revision>
  <cp:lastPrinted>2022-04-05T10:04:00Z</cp:lastPrinted>
  <dcterms:created xsi:type="dcterms:W3CDTF">2023-05-10T14:40:00Z</dcterms:created>
  <dcterms:modified xsi:type="dcterms:W3CDTF">2023-05-10T14:40:00Z</dcterms:modified>
</cp:coreProperties>
</file>